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F805DF" w:rsidRDefault="00F805DF">
          <w:pPr>
            <w:rPr>
              <w:kern w:val="28"/>
            </w:rPr>
          </w:pPr>
        </w:p>
        <w:p w:rsidR="0030189F" w:rsidRDefault="000E124D">
          <w:pPr>
            <w:spacing w:line="276" w:lineRule="auto"/>
            <w:rPr>
              <w:sz w:val="56"/>
            </w:rPr>
          </w:pPr>
          <w:r>
            <w:rPr>
              <w:noProof/>
            </w:rPr>
            <mc:AlternateContent>
              <mc:Choice Requires="wps">
                <w:drawing>
                  <wp:anchor distT="91440" distB="91440" distL="114300" distR="114300" simplePos="0" relativeHeight="251678720" behindDoc="0" locked="0" layoutInCell="1" allowOverlap="1" wp14:anchorId="22EF091A" wp14:editId="473CE02B">
                    <wp:simplePos x="0" y="0"/>
                    <wp:positionH relativeFrom="margin">
                      <wp:align>right</wp:align>
                    </wp:positionH>
                    <wp:positionV relativeFrom="margin">
                      <wp:posOffset>7296150</wp:posOffset>
                    </wp:positionV>
                    <wp:extent cx="3857625" cy="523875"/>
                    <wp:effectExtent l="0" t="0" r="9525" b="9525"/>
                    <wp:wrapSquare wrapText="bothSides"/>
                    <wp:docPr id="118" name="Rectangle 118"/>
                    <wp:cNvGraphicFramePr/>
                    <a:graphic xmlns:a="http://schemas.openxmlformats.org/drawingml/2006/main">
                      <a:graphicData uri="http://schemas.microsoft.com/office/word/2010/wordprocessingShape">
                        <wps:wsp>
                          <wps:cNvSpPr/>
                          <wps:spPr>
                            <a:xfrm>
                              <a:off x="0" y="0"/>
                              <a:ext cx="3857625" cy="523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E124D" w:rsidRPr="0064573C" w:rsidRDefault="000E124D">
                                <w:pPr>
                                  <w:pStyle w:val="Quote"/>
                                  <w:spacing w:after="0"/>
                                  <w:rPr>
                                    <w:rFonts w:ascii="Algerian" w:hAnsi="Algerian"/>
                                    <w:color w:val="F5C201" w:themeColor="accent2"/>
                                    <w:sz w:val="44"/>
                                  </w:rPr>
                                </w:pPr>
                                <w:r w:rsidRPr="0064573C">
                                  <w:rPr>
                                    <w:rFonts w:ascii="Algerian" w:hAnsi="Algerian"/>
                                    <w:color w:val="F5C201" w:themeColor="accent2"/>
                                    <w:sz w:val="44"/>
                                  </w:rPr>
                                  <w:t xml:space="preserve"> User Manual Version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F091A" id="Rectangle 118" o:spid="_x0000_s1026" style="position:absolute;margin-left:252.55pt;margin-top:574.5pt;width:303.75pt;height:41.25pt;z-index:251678720;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" fillcolor="white [3201]" stroked="f" strokeweight="2.25pt">
                    <v:textbox>
                      <w:txbxContent>
                        <w:p w:rsidR="000E124D" w:rsidRPr="0064573C" w:rsidRDefault="000E124D">
                          <w:pPr>
                            <w:pStyle w:val="Quote"/>
                            <w:spacing w:after="0"/>
                            <w:rPr>
                              <w:rFonts w:ascii="Algerian" w:hAnsi="Algerian"/>
                              <w:color w:val="F5C201" w:themeColor="accent2"/>
                              <w:sz w:val="44"/>
                            </w:rPr>
                          </w:pPr>
                          <w:r w:rsidRPr="0064573C">
                            <w:rPr>
                              <w:rFonts w:ascii="Algerian" w:hAnsi="Algerian"/>
                              <w:color w:val="F5C201" w:themeColor="accent2"/>
                              <w:sz w:val="44"/>
                            </w:rPr>
                            <w:t xml:space="preserve"> User Manual Version 1.0</w:t>
                          </w:r>
                        </w:p>
                      </w:txbxContent>
                    </v:textbox>
                    <w10:wrap type="square" anchorx="margin" anchory="margin"/>
                  </v:rect>
                </w:pict>
              </mc:Fallback>
            </mc:AlternateContent>
          </w:r>
          <w:r w:rsidR="001B6EF9">
            <w:rPr>
              <w:noProof/>
            </w:rPr>
            <mc:AlternateContent>
              <mc:Choice Requires="wps">
                <w:drawing>
                  <wp:anchor distT="0" distB="0" distL="114300" distR="114300" simplePos="0" relativeHeight="251669504" behindDoc="0" locked="0" layoutInCell="1" allowOverlap="1" wp14:anchorId="0570B488" wp14:editId="4FCA6FE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11811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Pr="0064573C" w:rsidRDefault="001E2736">
                                <w:pPr>
                                  <w:pStyle w:val="Title"/>
                                  <w:rPr>
                                    <w:rFonts w:ascii="Algerian" w:hAnsi="Algerian"/>
                                    <w:color w:val="D1282E" w:themeColor="text2"/>
                                    <w:sz w:val="96"/>
                                  </w:rPr>
                                </w:pPr>
                                <w:sdt>
                                  <w:sdtPr>
                                    <w:rPr>
                                      <w:rFonts w:ascii="Algerian" w:hAnsi="Algerian"/>
                                      <w:color w:val="D1282E" w:themeColor="text2"/>
                                      <w:sz w:val="96"/>
                                    </w:rPr>
                                    <w:alias w:val="Title"/>
                                    <w:id w:val="-2144419984"/>
                                    <w:dataBinding w:prefixMappings="xmlns:ns0='http://schemas.openxmlformats.org/package/2006/metadata/core-properties' xmlns:ns1='http://purl.org/dc/elements/1.1/'" w:xpath="/ns0:coreProperties[1]/ns1:title[1]" w:storeItemID="{6C3C8BC8-F283-45AE-878A-BAB7291924A1}"/>
                                    <w:text/>
                                  </w:sdtPr>
                                  <w:sdtEndPr/>
                                  <w:sdtContent>
                                    <w:r w:rsidR="009974D5" w:rsidRPr="0064573C">
                                      <w:rPr>
                                        <w:rFonts w:ascii="Algerian" w:hAnsi="Algerian"/>
                                        <w:color w:val="D1282E" w:themeColor="text2"/>
                                        <w:sz w:val="96"/>
                                      </w:rPr>
                                      <w:t>Maze</w:t>
                                    </w:r>
                                    <w:r w:rsidR="0064573C" w:rsidRPr="0064573C">
                                      <w:rPr>
                                        <w:rFonts w:ascii="Algerian" w:hAnsi="Algerian"/>
                                        <w:color w:val="D1282E" w:themeColor="text2"/>
                                        <w:sz w:val="96"/>
                                      </w:rPr>
                                      <w:t>s</w:t>
                                    </w:r>
                                    <w:r w:rsidR="009974D5" w:rsidRPr="0064573C">
                                      <w:rPr>
                                        <w:rFonts w:ascii="Algerian" w:hAnsi="Algerian"/>
                                        <w:color w:val="D1282E" w:themeColor="text2"/>
                                        <w:sz w:val="96"/>
                                      </w:rPr>
                                      <w:t xml:space="preserve"> and men</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570B488" id="_x0000_t202" coordsize="21600,21600" o:spt="202" path="m,l,21600r21600,l21600,xe">
                    <v:stroke joinstyle="miter"/>
                    <v:path gradientshapeok="t" o:connecttype="rect"/>
                  </v:shapetype>
                  <v:shape id="Text Box 26" o:spid="_x0000_s1027" type="#_x0000_t202" style="position:absolute;margin-left:0;margin-top:0;width:473.75pt;height:93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" filled="f" stroked="f">
                    <v:textbox>
                      <w:txbxContent>
                        <w:p w:rsidR="00F805DF" w:rsidRPr="0064573C" w:rsidRDefault="001E2736">
                          <w:pPr>
                            <w:pStyle w:val="Title"/>
                            <w:rPr>
                              <w:rFonts w:ascii="Algerian" w:hAnsi="Algerian"/>
                              <w:color w:val="D1282E" w:themeColor="text2"/>
                              <w:sz w:val="96"/>
                            </w:rPr>
                          </w:pPr>
                          <w:sdt>
                            <w:sdtPr>
                              <w:rPr>
                                <w:rFonts w:ascii="Algerian" w:hAnsi="Algerian"/>
                                <w:color w:val="D1282E" w:themeColor="text2"/>
                                <w:sz w:val="96"/>
                              </w:rPr>
                              <w:alias w:val="Title"/>
                              <w:id w:val="-2144419984"/>
                              <w:dataBinding w:prefixMappings="xmlns:ns0='http://schemas.openxmlformats.org/package/2006/metadata/core-properties' xmlns:ns1='http://purl.org/dc/elements/1.1/'" w:xpath="/ns0:coreProperties[1]/ns1:title[1]" w:storeItemID="{6C3C8BC8-F283-45AE-878A-BAB7291924A1}"/>
                              <w:text/>
                            </w:sdtPr>
                            <w:sdtEndPr/>
                            <w:sdtContent>
                              <w:r w:rsidR="009974D5" w:rsidRPr="0064573C">
                                <w:rPr>
                                  <w:rFonts w:ascii="Algerian" w:hAnsi="Algerian"/>
                                  <w:color w:val="D1282E" w:themeColor="text2"/>
                                  <w:sz w:val="96"/>
                                </w:rPr>
                                <w:t>Maze</w:t>
                              </w:r>
                              <w:r w:rsidR="0064573C" w:rsidRPr="0064573C">
                                <w:rPr>
                                  <w:rFonts w:ascii="Algerian" w:hAnsi="Algerian"/>
                                  <w:color w:val="D1282E" w:themeColor="text2"/>
                                  <w:sz w:val="96"/>
                                </w:rPr>
                                <w:t>s</w:t>
                              </w:r>
                              <w:r w:rsidR="009974D5" w:rsidRPr="0064573C">
                                <w:rPr>
                                  <w:rFonts w:ascii="Algerian" w:hAnsi="Algerian"/>
                                  <w:color w:val="D1282E" w:themeColor="text2"/>
                                  <w:sz w:val="96"/>
                                </w:rPr>
                                <w:t xml:space="preserve"> and men</w:t>
                              </w:r>
                            </w:sdtContent>
                          </w:sdt>
                        </w:p>
                      </w:txbxContent>
                    </v:textbox>
                    <w10:wrap anchorx="margin" anchory="margin"/>
                  </v:shape>
                </w:pict>
              </mc:Fallback>
            </mc:AlternateContent>
          </w:r>
          <w:r w:rsidR="009974D5">
            <w:rPr>
              <w:noProof/>
            </w:rPr>
            <w:drawing>
              <wp:inline distT="0" distB="0" distL="0" distR="0" wp14:anchorId="2433574B" wp14:editId="60A8AD70">
                <wp:extent cx="6400800" cy="4695825"/>
                <wp:effectExtent l="19050" t="0" r="19050" b="1343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on_man_war_machine_maze_by_wolfehanson-d5csev5.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69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0189F" w:rsidRDefault="0030189F">
          <w:pPr>
            <w:spacing w:line="276" w:lineRule="auto"/>
            <w:rPr>
              <w:sz w:val="56"/>
            </w:rPr>
          </w:pPr>
          <w:r>
            <w:rPr>
              <w:sz w:val="56"/>
            </w:rPr>
            <w:br w:type="page"/>
          </w:r>
        </w:p>
        <w:sdt>
          <w:sdtPr>
            <w:rPr>
              <w:color w:val="D1282E" w:themeColor="text2"/>
            </w:rPr>
            <w:id w:val="1458070369"/>
            <w:placeholder>
              <w:docPart w:val="5DBF4FF0CF7C452A929BCA1B483C05EC"/>
            </w:placeholder>
            <w:dataBinding w:prefixMappings="xmlns:ns0='http://schemas.openxmlformats.org/package/2006/metadata/core-properties' xmlns:ns1='http://purl.org/dc/elements/1.1/'" w:xpath="/ns0:coreProperties[1]/ns1:title[1]" w:storeItemID="{6C3C8BC8-F283-45AE-878A-BAB7291924A1}"/>
            <w:text/>
          </w:sdtPr>
          <w:sdtContent>
            <w:p w:rsidR="0030189F" w:rsidRPr="0064573C" w:rsidRDefault="0030189F" w:rsidP="0030189F">
              <w:pPr>
                <w:pStyle w:val="Title"/>
                <w:rPr>
                  <w:color w:val="D1282E" w:themeColor="text2"/>
                </w:rPr>
              </w:pPr>
              <w:r w:rsidRPr="0064573C">
                <w:rPr>
                  <w:color w:val="D1282E" w:themeColor="text2"/>
                </w:rPr>
                <w:t>Mazes and men</w:t>
              </w:r>
            </w:p>
          </w:sdtContent>
        </w:sdt>
        <w:p w:rsidR="0030189F" w:rsidRDefault="0030189F" w:rsidP="0030189F">
          <w:pPr>
            <w:pStyle w:val="Subtitle"/>
          </w:pPr>
          <w:r>
            <w:rPr>
              <w:noProof/>
            </w:rPr>
            <mc:AlternateContent>
              <mc:Choice Requires="wpg">
                <w:drawing>
                  <wp:anchor distT="0" distB="0" distL="182880" distR="182880" simplePos="0" relativeHeight="251686912" behindDoc="0" locked="0" layoutInCell="1" allowOverlap="1" wp14:anchorId="42128FAF" wp14:editId="5D1EF8ED">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27" name="Group 27"/>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89F" w:rsidRPr="0064573C" w:rsidRDefault="0030189F" w:rsidP="0030189F">
                                  <w:pPr>
                                    <w:pStyle w:val="Subtitle"/>
                                    <w:jc w:val="both"/>
                                    <w:rPr>
                                      <w:color w:val="F5C201" w:themeColor="accent2"/>
                                      <w:sz w:val="28"/>
                                      <w:u w:val="single"/>
                                    </w:rPr>
                                  </w:pPr>
                                  <w:r>
                                    <w:rPr>
                                      <w:color w:val="F5C201" w:themeColor="accent2"/>
                                      <w:sz w:val="28"/>
                                      <w:u w:val="single"/>
                                    </w:rPr>
                                    <w:t>contents</w:t>
                                  </w:r>
                                </w:p>
                                <w:p w:rsidR="0030189F" w:rsidRDefault="0030189F" w:rsidP="0030189F"/>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42128FAF" id="Group 27" o:spid="_x0000_s1028" style="position:absolute;margin-left:0;margin-top:0;width:161.3pt;height:718.2pt;z-index:25168691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">
                    <v:rect id="Rectangle 18" o:spid="_x0000_s1029"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xVu8IA&#10;AADbAAAADwAAAGRycy9kb3ducmV2LnhtbERPTWuDQBC9F/IflgnkVtd6KMW6CUkhpYeCaFroceJO&#10;VOLOGnejpr++eyjk+Hjf2WY2nRhpcK1lBU9RDIK4srrlWsHXYf/4AsJ5ZI2dZVJwIweb9eIhw1Tb&#10;iQsaS1+LEMIuRQWN930qpasaMugi2xMH7mQHgz7AoZZ6wCmEm04mcfwsDbYcGhrs6a2h6lxejYLf&#10;/DrTlFx6WX7uxvef4nSMv3OlVst5+wrC0+zv4n/3h1aQhLH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nFW7wgAAANsAAAAPAAAAAAAAAAAAAAAAAJgCAABkcnMvZG93&#10;bnJldi54bWxQSwUGAAAAAAQABAD1AAAAhwMAAAAA&#10;" fillcolor="#d1282e [3215]" stroked="f"/>
                    <v:rect id="Rectangle 17" o:spid="_x0000_s1030"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ua78A&#10;AADbAAAADwAAAGRycy9kb3ducmV2LnhtbESPS6vCMBSE94L/IRzhbkRTH0itRlEvgltf+2NzbIvN&#10;SW2i1n9vLlxwOczMN8x82ZhSPKl2hWUFg34Egji1uuBMwem47cUgnEfWWFomBW9ysFy0W3NMtH3x&#10;np4Hn4kAYZeggtz7KpHSpTkZdH1bEQfvamuDPsg6k7rGV4CbUg6jaCINFhwWcqxok1N6OzyMgrGJ&#10;1zzl7e/FN2eZ2hHdibpK/XSa1QyEp8Z/w//tnVYwnMLf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1K5rvwAAANsAAAAPAAAAAAAAAAAAAAAAAJgCAABkcnMvZG93bnJl&#10;di54bWxQSwUGAAAAAAQABAD1AAAAhAMAAAAA&#10;" fillcolor="black [3213]" stroked="f"/>
                    <v:shape id="Text Box 14" o:spid="_x0000_s1031"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m2s8IA&#10;AADbAAAADwAAAGRycy9kb3ducmV2LnhtbERPz2vCMBS+D/wfwhO8DE3dmGg1ilPG1ItWvXh7NM+2&#10;2LyUJNPuv18Owo4f3+/ZojW1uJPzlWUFw0ECgji3uuJCwfn01R+D8AFZY22ZFPySh8W88zLDVNsH&#10;Z3Q/hkLEEPYpKihDaFIpfV6SQT+wDXHkrtYZDBG6QmqHjxhuavmWJCNpsOLYUGJDq5Ly2/HHKNgn&#10;Kzl53X2uL/U2G7rN5OPbHbZK9brtcgoiUBv+xU/3Rit4j+vj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bazwgAAANsAAAAPAAAAAAAAAAAAAAAAAJgCAABkcnMvZG93&#10;bnJldi54bWxQSwUGAAAAAAQABAD1AAAAhwMAAAAA&#10;" filled="f" fillcolor="white [3212]" stroked="f">
                      <v:textbox>
                        <w:txbxContent>
                          <w:p w:rsidR="0030189F" w:rsidRPr="0064573C" w:rsidRDefault="0030189F" w:rsidP="0030189F">
                            <w:pPr>
                              <w:pStyle w:val="Subtitle"/>
                              <w:jc w:val="both"/>
                              <w:rPr>
                                <w:color w:val="F5C201" w:themeColor="accent2"/>
                                <w:sz w:val="28"/>
                                <w:u w:val="single"/>
                              </w:rPr>
                            </w:pPr>
                            <w:r>
                              <w:rPr>
                                <w:color w:val="F5C201" w:themeColor="accent2"/>
                                <w:sz w:val="28"/>
                                <w:u w:val="single"/>
                              </w:rPr>
                              <w:t>contents</w:t>
                            </w:r>
                          </w:p>
                          <w:p w:rsidR="0030189F" w:rsidRDefault="0030189F" w:rsidP="0030189F"/>
                        </w:txbxContent>
                      </v:textbox>
                    </v:shape>
                    <w10:wrap type="square" anchorx="margin" anchory="margin"/>
                  </v:group>
                </w:pict>
              </mc:Fallback>
            </mc:AlternateContent>
          </w:r>
          <w:sdt>
            <w:sdtPr>
              <w:rPr>
                <w:color w:val="F5C201" w:themeColor="accent2"/>
              </w:rPr>
              <w:id w:val="-509602944"/>
              <w:placeholder>
                <w:docPart w:val="AD670C501012448DBD4DB2ECA4C71AD5"/>
              </w:placeholder>
              <w:dataBinding w:prefixMappings="xmlns:ns0='http://schemas.openxmlformats.org/package/2006/metadata/core-properties' xmlns:ns1='http://purl.org/dc/elements/1.1/'" w:xpath="/ns0:coreProperties[1]/ns1:subject[1]" w:storeItemID="{6C3C8BC8-F283-45AE-878A-BAB7291924A1}"/>
              <w:text/>
            </w:sdtPr>
            <w:sdtContent>
              <w:r>
                <w:rPr>
                  <w:color w:val="F5C201" w:themeColor="accent2"/>
                </w:rPr>
                <w:t>-------------------------------------------------------</w:t>
              </w:r>
            </w:sdtContent>
          </w:sdt>
          <w:r>
            <w:t xml:space="preserve"> </w:t>
          </w:r>
        </w:p>
        <w:p w:rsidR="00F34E96" w:rsidRPr="00F34E96" w:rsidRDefault="00CF4FB8" w:rsidP="00F34E96">
          <w:pPr>
            <w:spacing w:after="0" w:line="240" w:lineRule="auto"/>
            <w:jc w:val="both"/>
            <w:rPr>
              <w:b/>
              <w:color w:val="F5C201" w:themeColor="accent2"/>
              <w:sz w:val="56"/>
            </w:rPr>
          </w:pPr>
          <w:r w:rsidRPr="00F34E96">
            <w:rPr>
              <w:b/>
              <w:noProof/>
              <w:color w:val="F5C201" w:themeColor="accent2"/>
            </w:rPr>
            <mc:AlternateContent>
              <mc:Choice Requires="wps">
                <w:drawing>
                  <wp:anchor distT="0" distB="0" distL="114300" distR="114300" simplePos="0" relativeHeight="251672576" behindDoc="0" locked="0" layoutInCell="1" allowOverlap="1" wp14:anchorId="76837F53" wp14:editId="2DB88C7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9E93248"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Pr="00F34E96">
            <w:rPr>
              <w:b/>
              <w:noProof/>
              <w:color w:val="F5C201" w:themeColor="accent2"/>
            </w:rPr>
            <mc:AlternateContent>
              <mc:Choice Requires="wps">
                <w:drawing>
                  <wp:anchor distT="0" distB="0" distL="114300" distR="114300" simplePos="0" relativeHeight="251671552" behindDoc="0" locked="0" layoutInCell="1" allowOverlap="1" wp14:anchorId="1BF167B5" wp14:editId="1724404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80D6871"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Pr="00F34E96">
            <w:rPr>
              <w:b/>
              <w:noProof/>
              <w:color w:val="F5C201" w:themeColor="accent2"/>
            </w:rPr>
            <mc:AlternateContent>
              <mc:Choice Requires="wps">
                <w:drawing>
                  <wp:anchor distT="0" distB="0" distL="114300" distR="114300" simplePos="0" relativeHeight="251670528" behindDoc="0" locked="0" layoutInCell="1" allowOverlap="1" wp14:anchorId="64C1CB9D" wp14:editId="79AD233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21AFDFE"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F34E96" w:rsidRPr="00F34E96">
            <w:rPr>
              <w:b/>
              <w:color w:val="F5C201" w:themeColor="accent2"/>
              <w:sz w:val="56"/>
            </w:rPr>
            <w:t>TABLE OF CONTENTS</w:t>
          </w:r>
        </w:p>
        <w:p w:rsidR="00F34E96" w:rsidRDefault="00F34E96" w:rsidP="00F34E96">
          <w:pPr>
            <w:spacing w:after="0" w:line="480" w:lineRule="auto"/>
            <w:jc w:val="both"/>
          </w:pPr>
        </w:p>
        <w:p w:rsidR="00F34E96" w:rsidRDefault="00F34E96" w:rsidP="00F34E96">
          <w:pPr>
            <w:spacing w:after="0" w:line="480" w:lineRule="auto"/>
            <w:jc w:val="both"/>
          </w:pPr>
          <w:r>
            <w:t>Game Introduction …………………………………………………………..2</w:t>
          </w:r>
        </w:p>
        <w:p w:rsidR="00F34E96" w:rsidRDefault="00F34E96" w:rsidP="00F34E96">
          <w:pPr>
            <w:spacing w:after="0" w:line="480" w:lineRule="auto"/>
            <w:jc w:val="both"/>
          </w:pPr>
          <w:r>
            <w:t>Mazes Explanation ………………………………………………………….3</w:t>
          </w:r>
        </w:p>
        <w:p w:rsidR="00F34E96" w:rsidRDefault="00F34E96" w:rsidP="00F34E96">
          <w:pPr>
            <w:spacing w:after="0" w:line="480" w:lineRule="auto"/>
            <w:jc w:val="both"/>
          </w:pPr>
          <w:r>
            <w:t>Enemy</w:t>
          </w:r>
          <w:r w:rsidR="00613373">
            <w:t xml:space="preserve"> </w:t>
          </w:r>
          <w:r>
            <w:t>Explanation</w:t>
          </w:r>
          <w:r w:rsidR="00613373">
            <w:t xml:space="preserve"> ...…..</w:t>
          </w:r>
          <w:r>
            <w:t>…………………………………………..............4</w:t>
          </w:r>
        </w:p>
        <w:p w:rsidR="00F34E96" w:rsidRDefault="00F34E96" w:rsidP="00F34E96">
          <w:pPr>
            <w:spacing w:after="0" w:line="480" w:lineRule="auto"/>
            <w:jc w:val="both"/>
          </w:pPr>
          <w:r>
            <w:t>Bonus Room Explanation…………………………………………………...5</w:t>
          </w:r>
        </w:p>
        <w:p w:rsidR="00F805DF" w:rsidRPr="0030189F" w:rsidRDefault="00CF4FB8" w:rsidP="00F34E96">
          <w:pPr>
            <w:spacing w:after="0" w:line="480" w:lineRule="auto"/>
            <w:rPr>
              <w:color w:val="D1282E" w:themeColor="text2"/>
            </w:rPr>
          </w:pPr>
          <w:r>
            <w:rPr>
              <w:sz w:val="56"/>
            </w:rPr>
            <w:br w:type="page"/>
          </w:r>
        </w:p>
      </w:sdtContent>
    </w:sdt>
    <w:sdt>
      <w:sdtPr>
        <w:rPr>
          <w:color w:val="D1282E" w:themeColor="text2"/>
        </w:rPr>
        <w:id w:val="633372245"/>
        <w:placeholder>
          <w:docPart w:val="878B2132D57F422B83B1676843705014"/>
        </w:placeholder>
        <w:dataBinding w:prefixMappings="xmlns:ns0='http://schemas.openxmlformats.org/package/2006/metadata/core-properties' xmlns:ns1='http://purl.org/dc/elements/1.1/'" w:xpath="/ns0:coreProperties[1]/ns1:title[1]" w:storeItemID="{6C3C8BC8-F283-45AE-878A-BAB7291924A1}"/>
        <w:text/>
      </w:sdtPr>
      <w:sdtEndPr/>
      <w:sdtContent>
        <w:p w:rsidR="00F805DF" w:rsidRPr="0064573C" w:rsidRDefault="0064573C">
          <w:pPr>
            <w:pStyle w:val="Title"/>
            <w:rPr>
              <w:color w:val="D1282E" w:themeColor="text2"/>
            </w:rPr>
          </w:pPr>
          <w:r w:rsidRPr="0064573C">
            <w:rPr>
              <w:color w:val="D1282E" w:themeColor="text2"/>
            </w:rPr>
            <w:t>Mazes and men</w:t>
          </w:r>
        </w:p>
      </w:sdtContent>
    </w:sdt>
    <w:p w:rsidR="00F805DF" w:rsidRPr="0030189F" w:rsidRDefault="000E124D">
      <w:pPr>
        <w:pStyle w:val="Subtitle"/>
        <w:rPr>
          <w:color w:val="F5C201" w:themeColor="accent2"/>
        </w:rPr>
      </w:pPr>
      <w:r w:rsidRPr="0030189F">
        <w:rPr>
          <w:noProof/>
          <w:color w:val="F5C201" w:themeColor="accent2"/>
        </w:rPr>
        <mc:AlternateContent>
          <mc:Choice Requires="wpg">
            <w:drawing>
              <wp:anchor distT="0" distB="0" distL="182880" distR="182880" simplePos="0" relativeHeight="251676672" behindDoc="0" locked="0" layoutInCell="1" allowOverlap="1" wp14:anchorId="1C50F7F2" wp14:editId="6944AFC4">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Pr="0064573C" w:rsidRDefault="001B6EF9" w:rsidP="000E124D">
                              <w:pPr>
                                <w:pStyle w:val="Subtitle"/>
                                <w:jc w:val="both"/>
                                <w:rPr>
                                  <w:color w:val="F5C201" w:themeColor="accent2"/>
                                  <w:sz w:val="28"/>
                                  <w:u w:val="single"/>
                                </w:rPr>
                              </w:pPr>
                              <w:r w:rsidRPr="0064573C">
                                <w:rPr>
                                  <w:color w:val="F5C201" w:themeColor="accent2"/>
                                  <w:sz w:val="28"/>
                                  <w:u w:val="single"/>
                                </w:rPr>
                                <w:t>Introduction</w:t>
                              </w:r>
                            </w:p>
                            <w:p w:rsidR="0055349D" w:rsidRDefault="0055349D"/>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1C50F7F2" id="Group 14" o:spid="_x0000_s1032"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">
                <v:rect id="Rectangle 18" o:spid="_x0000_s1033"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4"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5"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F805DF" w:rsidRPr="0064573C" w:rsidRDefault="001B6EF9" w:rsidP="000E124D">
                        <w:pPr>
                          <w:pStyle w:val="Subtitle"/>
                          <w:jc w:val="both"/>
                          <w:rPr>
                            <w:color w:val="F5C201" w:themeColor="accent2"/>
                            <w:sz w:val="28"/>
                            <w:u w:val="single"/>
                          </w:rPr>
                        </w:pPr>
                        <w:r w:rsidRPr="0064573C">
                          <w:rPr>
                            <w:color w:val="F5C201" w:themeColor="accent2"/>
                            <w:sz w:val="28"/>
                            <w:u w:val="single"/>
                          </w:rPr>
                          <w:t>Introduction</w:t>
                        </w:r>
                      </w:p>
                      <w:p w:rsidR="0055349D" w:rsidRDefault="0055349D"/>
                    </w:txbxContent>
                  </v:textbox>
                </v:shape>
                <w10:wrap type="square" anchorx="margin" anchory="margin"/>
              </v:group>
            </w:pict>
          </mc:Fallback>
        </mc:AlternateContent>
      </w:r>
      <w:r w:rsidR="0030189F" w:rsidRPr="0030189F">
        <w:rPr>
          <w:color w:val="F5C201" w:themeColor="accent2"/>
        </w:rPr>
        <w:t>-------------------------------------------------------</w:t>
      </w:r>
    </w:p>
    <w:p w:rsidR="00F34E96" w:rsidRPr="00F34E96" w:rsidRDefault="00F34E96" w:rsidP="00F34E96">
      <w:pPr>
        <w:spacing w:line="480" w:lineRule="auto"/>
        <w:rPr>
          <w:b/>
          <w:color w:val="F5C201" w:themeColor="accent2"/>
          <w:sz w:val="44"/>
          <w:szCs w:val="56"/>
        </w:rPr>
      </w:pPr>
      <w:r w:rsidRPr="00F34E96">
        <w:rPr>
          <w:b/>
          <w:color w:val="F5C201" w:themeColor="accent2"/>
          <w:sz w:val="44"/>
          <w:szCs w:val="56"/>
        </w:rPr>
        <w:t>GAME INTRODUCTION</w:t>
      </w:r>
    </w:p>
    <w:p w:rsidR="0064573C" w:rsidRDefault="0064573C" w:rsidP="0064573C">
      <w:pPr>
        <w:spacing w:line="480" w:lineRule="auto"/>
        <w:ind w:firstLine="720"/>
        <w:jc w:val="both"/>
        <w:rPr>
          <w:color w:val="D1282E" w:themeColor="text2"/>
        </w:rPr>
      </w:pPr>
      <w:r w:rsidRPr="0064573C">
        <w:rPr>
          <w:color w:val="D1282E" w:themeColor="text2"/>
        </w:rPr>
        <w:t>“Mazes and Men” is</w:t>
      </w:r>
      <w:r w:rsidR="0030189F">
        <w:rPr>
          <w:color w:val="D1282E" w:themeColor="text2"/>
        </w:rPr>
        <w:t xml:space="preserve"> text graphics</w:t>
      </w:r>
      <w:r w:rsidRPr="0064573C">
        <w:rPr>
          <w:color w:val="D1282E" w:themeColor="text2"/>
        </w:rPr>
        <w:t xml:space="preserve"> </w:t>
      </w:r>
      <w:r>
        <w:rPr>
          <w:color w:val="D1282E" w:themeColor="text2"/>
        </w:rPr>
        <w:t xml:space="preserve">game about traversing through mazes (with a chance to make it to a bonus room) and, through the use of dice rolls, fighting enemy men. As a player you will be challenged to traverse through a maze in under a certain time limit. If you succeed, you will be forced to roll the dice and try to defeat the enemy. If the sum of your rolls is greater than or equal to the enemy’s level/power, you will win the fight. Failing to make it through the maze under the time limit or failing to defeat an enemy will result in losing the game. </w:t>
      </w:r>
    </w:p>
    <w:p w:rsidR="0064573C" w:rsidRDefault="0064573C">
      <w:pPr>
        <w:spacing w:line="276" w:lineRule="auto"/>
        <w:rPr>
          <w:color w:val="D1282E" w:themeColor="text2"/>
        </w:rPr>
      </w:pPr>
      <w:r>
        <w:rPr>
          <w:color w:val="D1282E" w:themeColor="text2"/>
        </w:rPr>
        <w:br w:type="page"/>
      </w:r>
    </w:p>
    <w:p w:rsidR="0064573C" w:rsidRPr="0064573C" w:rsidRDefault="0064573C" w:rsidP="0064573C">
      <w:pPr>
        <w:spacing w:line="480" w:lineRule="auto"/>
        <w:ind w:firstLine="720"/>
        <w:jc w:val="both"/>
        <w:rPr>
          <w:color w:val="D1282E" w:themeColor="text2"/>
        </w:rPr>
      </w:pPr>
    </w:p>
    <w:sdt>
      <w:sdtPr>
        <w:rPr>
          <w:color w:val="D1282E" w:themeColor="text2"/>
        </w:rPr>
        <w:id w:val="-214353608"/>
        <w:placeholder>
          <w:docPart w:val="5AAF5D58946D4FE78B37BFB5CE4BCB4F"/>
        </w:placeholder>
        <w:dataBinding w:prefixMappings="xmlns:ns0='http://schemas.openxmlformats.org/package/2006/metadata/core-properties' xmlns:ns1='http://purl.org/dc/elements/1.1/'" w:xpath="/ns0:coreProperties[1]/ns1:title[1]" w:storeItemID="{6C3C8BC8-F283-45AE-878A-BAB7291924A1}"/>
        <w:text/>
      </w:sdtPr>
      <w:sdtContent>
        <w:p w:rsidR="0064573C" w:rsidRPr="0064573C" w:rsidRDefault="0064573C" w:rsidP="0064573C">
          <w:pPr>
            <w:pStyle w:val="Title"/>
            <w:rPr>
              <w:color w:val="D1282E" w:themeColor="text2"/>
            </w:rPr>
          </w:pPr>
          <w:r w:rsidRPr="0064573C">
            <w:rPr>
              <w:color w:val="D1282E" w:themeColor="text2"/>
            </w:rPr>
            <w:t>Mazes and men</w:t>
          </w:r>
        </w:p>
      </w:sdtContent>
    </w:sdt>
    <w:p w:rsidR="0064573C" w:rsidRDefault="0064573C" w:rsidP="0064573C">
      <w:pPr>
        <w:pStyle w:val="Subtitle"/>
      </w:pPr>
      <w:r>
        <w:rPr>
          <w:noProof/>
        </w:rPr>
        <mc:AlternateContent>
          <mc:Choice Requires="wpg">
            <w:drawing>
              <wp:anchor distT="0" distB="0" distL="182880" distR="182880" simplePos="0" relativeHeight="251680768" behindDoc="0" locked="0" layoutInCell="1" allowOverlap="1" wp14:anchorId="122E4158" wp14:editId="138D83E5">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 name="Group 1"/>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73C" w:rsidRPr="0064573C" w:rsidRDefault="0064573C" w:rsidP="0064573C">
                              <w:pPr>
                                <w:pStyle w:val="Subtitle"/>
                                <w:jc w:val="both"/>
                                <w:rPr>
                                  <w:color w:val="F5C201" w:themeColor="accent2"/>
                                  <w:sz w:val="28"/>
                                  <w:u w:val="single"/>
                                </w:rPr>
                              </w:pPr>
                              <w:r>
                                <w:rPr>
                                  <w:color w:val="F5C201" w:themeColor="accent2"/>
                                  <w:sz w:val="28"/>
                                  <w:u w:val="single"/>
                                </w:rPr>
                                <w:t>Mazes</w:t>
                              </w:r>
                            </w:p>
                            <w:p w:rsidR="0064573C" w:rsidRDefault="0064573C" w:rsidP="0064573C"/>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122E4158" id="Group 1" o:spid="_x0000_s1036" style="position:absolute;margin-left:0;margin-top:0;width:161.3pt;height:718.2pt;z-index:251680768;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">
                <v:rect id="Rectangle 18" o:spid="_x0000_s1037"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018MA&#10;AADaAAAADwAAAGRycy9kb3ducmV2LnhtbESPQWvCQBSE7wX/w/IEb3VjDiLRVVSw9FAQUwWPz+wz&#10;CWbfptk1SfvrXUHocZiZb5jFqjeVaKlxpWUFk3EEgjizuuRcwfF79z4D4TyyxsoyKfglB6vl4G2B&#10;ibYdH6hNfS4ChF2CCgrv60RKlxVk0I1tTRy8q20M+iCbXOoGuwA3lYyjaCoNlhwWCqxpW1B2S+9G&#10;wd/+3lMX/9Qy/dq0H+fD9RKd9kqNhv16DsJT7//Dr/anVhDD8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018MAAADaAAAADwAAAAAAAAAAAAAAAACYAgAAZHJzL2Rv&#10;d25yZXYueG1sUEsFBgAAAAAEAAQA9QAAAIgDAAAAAA==&#10;" fillcolor="#d1282e [3215]" stroked="f"/>
                <v:rect id="Rectangle 17" o:spid="_x0000_s1038"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wpL0A&#10;AADbAAAADwAAAGRycy9kb3ducmV2LnhtbERPS4vCMBC+L/gfwgh7WTTVFdFqLOoiePV1H5uxLTaT&#10;2sTa/fdGELzNx/ecedKaUjRUu8KygkE/AkGcWl1wpuB42PQmIJxH1lhaJgX/5CBZdL7mGGv74B01&#10;e5+JEMIuRgW591UspUtzMuj6tiIO3MXWBn2AdSZ1jY8Qbko5jKKxNFhwaMixonVO6XV/NwpGZrLi&#10;KW/+zr49ydT+0o3oR6nvbrucgfDU+o/47d7qMH8Mr1/CAXLx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SfwpL0AAADbAAAADwAAAAAAAAAAAAAAAACYAgAAZHJzL2Rvd25yZXYu&#10;eG1sUEsFBgAAAAAEAAQA9QAAAIIDAAAAAA==&#10;" fillcolor="black [3213]" stroked="f"/>
                <v:shape id="Text Box 14" o:spid="_x0000_s1039"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m1c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rm1cYAAADbAAAADwAAAAAAAAAAAAAAAACYAgAAZHJz&#10;L2Rvd25yZXYueG1sUEsFBgAAAAAEAAQA9QAAAIsDAAAAAA==&#10;" filled="f" fillcolor="white [3212]" stroked="f">
                  <v:textbox>
                    <w:txbxContent>
                      <w:p w:rsidR="0064573C" w:rsidRPr="0064573C" w:rsidRDefault="0064573C" w:rsidP="0064573C">
                        <w:pPr>
                          <w:pStyle w:val="Subtitle"/>
                          <w:jc w:val="both"/>
                          <w:rPr>
                            <w:color w:val="F5C201" w:themeColor="accent2"/>
                            <w:sz w:val="28"/>
                            <w:u w:val="single"/>
                          </w:rPr>
                        </w:pPr>
                        <w:r>
                          <w:rPr>
                            <w:color w:val="F5C201" w:themeColor="accent2"/>
                            <w:sz w:val="28"/>
                            <w:u w:val="single"/>
                          </w:rPr>
                          <w:t>Mazes</w:t>
                        </w:r>
                      </w:p>
                      <w:p w:rsidR="0064573C" w:rsidRDefault="0064573C" w:rsidP="0064573C"/>
                    </w:txbxContent>
                  </v:textbox>
                </v:shape>
                <w10:wrap type="square" anchorx="margin" anchory="margin"/>
              </v:group>
            </w:pict>
          </mc:Fallback>
        </mc:AlternateContent>
      </w:r>
      <w:sdt>
        <w:sdtPr>
          <w:rPr>
            <w:color w:val="F5C201" w:themeColor="accent2"/>
          </w:rPr>
          <w:id w:val="1967841913"/>
          <w:placeholder>
            <w:docPart w:val="AA959B42160D4D1687108DD1F0E93AF5"/>
          </w:placeholder>
          <w:dataBinding w:prefixMappings="xmlns:ns0='http://schemas.openxmlformats.org/package/2006/metadata/core-properties' xmlns:ns1='http://purl.org/dc/elements/1.1/'" w:xpath="/ns0:coreProperties[1]/ns1:subject[1]" w:storeItemID="{6C3C8BC8-F283-45AE-878A-BAB7291924A1}"/>
          <w:text/>
        </w:sdtPr>
        <w:sdtContent>
          <w:r w:rsidR="0030189F">
            <w:rPr>
              <w:color w:val="F5C201" w:themeColor="accent2"/>
            </w:rPr>
            <w:t>-------------------------------------------------------</w:t>
          </w:r>
        </w:sdtContent>
      </w:sdt>
      <w:r>
        <w:t xml:space="preserve"> </w:t>
      </w:r>
    </w:p>
    <w:p w:rsidR="00F34E96" w:rsidRPr="00F34E96" w:rsidRDefault="00F34E96" w:rsidP="00F34E96">
      <w:pPr>
        <w:spacing w:line="480" w:lineRule="auto"/>
        <w:rPr>
          <w:b/>
          <w:color w:val="F5C201" w:themeColor="accent2"/>
          <w:sz w:val="44"/>
          <w:szCs w:val="56"/>
        </w:rPr>
      </w:pPr>
      <w:r w:rsidRPr="00F34E96">
        <w:rPr>
          <w:b/>
          <w:color w:val="F5C201" w:themeColor="accent2"/>
          <w:sz w:val="44"/>
          <w:szCs w:val="56"/>
        </w:rPr>
        <w:t>MAZES EXPLANATION</w:t>
      </w:r>
    </w:p>
    <w:p w:rsidR="0064573C" w:rsidRDefault="0030189F" w:rsidP="0064573C">
      <w:pPr>
        <w:spacing w:line="480" w:lineRule="auto"/>
        <w:ind w:firstLine="720"/>
        <w:jc w:val="both"/>
        <w:rPr>
          <w:color w:val="D1282E" w:themeColor="text2"/>
        </w:rPr>
      </w:pPr>
      <w:r>
        <w:rPr>
          <w:color w:val="D1282E" w:themeColor="text2"/>
        </w:rPr>
        <w:t>The mazes will be displayed on the screen with the use of text. At the start of the maze there will be an ‘X’ and at the end a ‘O’. The goal of the maze is to use the arrow keys to navigate the ‘X’ to the ‘O’. If your time to complete the maze is less than or equal to the time limit, then, pending your face off with the enemy, you will find a bonus room. However, if you don’t beat the maze in under half time but still succeed, you will advance onward to face the enemy.</w:t>
      </w:r>
    </w:p>
    <w:p w:rsidR="0064573C" w:rsidRDefault="0064573C" w:rsidP="0064573C">
      <w:pPr>
        <w:spacing w:line="276" w:lineRule="auto"/>
        <w:rPr>
          <w:color w:val="D1282E" w:themeColor="text2"/>
        </w:rPr>
      </w:pPr>
      <w:r>
        <w:rPr>
          <w:color w:val="D1282E" w:themeColor="text2"/>
        </w:rPr>
        <w:br w:type="page"/>
      </w:r>
    </w:p>
    <w:sdt>
      <w:sdtPr>
        <w:rPr>
          <w:color w:val="D1282E" w:themeColor="text2"/>
        </w:rPr>
        <w:id w:val="1396780312"/>
        <w:placeholder>
          <w:docPart w:val="07A07AE29D2D42BF954F851A324C2D58"/>
        </w:placeholder>
        <w:dataBinding w:prefixMappings="xmlns:ns0='http://schemas.openxmlformats.org/package/2006/metadata/core-properties' xmlns:ns1='http://purl.org/dc/elements/1.1/'" w:xpath="/ns0:coreProperties[1]/ns1:title[1]" w:storeItemID="{6C3C8BC8-F283-45AE-878A-BAB7291924A1}"/>
        <w:text/>
      </w:sdtPr>
      <w:sdtContent>
        <w:p w:rsidR="0030189F" w:rsidRPr="0064573C" w:rsidRDefault="0030189F" w:rsidP="0030189F">
          <w:pPr>
            <w:pStyle w:val="Title"/>
            <w:rPr>
              <w:color w:val="D1282E" w:themeColor="text2"/>
            </w:rPr>
          </w:pPr>
          <w:r w:rsidRPr="0064573C">
            <w:rPr>
              <w:color w:val="D1282E" w:themeColor="text2"/>
            </w:rPr>
            <w:t>Mazes and men</w:t>
          </w:r>
        </w:p>
      </w:sdtContent>
    </w:sdt>
    <w:p w:rsidR="0030189F" w:rsidRDefault="0030189F" w:rsidP="0030189F">
      <w:pPr>
        <w:pStyle w:val="Subtitle"/>
      </w:pPr>
      <w:r>
        <w:rPr>
          <w:noProof/>
        </w:rPr>
        <mc:AlternateContent>
          <mc:Choice Requires="wpg">
            <w:drawing>
              <wp:anchor distT="0" distB="0" distL="182880" distR="182880" simplePos="0" relativeHeight="251682816" behindDoc="0" locked="0" layoutInCell="1" allowOverlap="1" wp14:anchorId="6B23CDBB" wp14:editId="57987CF6">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9" name="Group 19"/>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0"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89F" w:rsidRPr="0064573C" w:rsidRDefault="00613373" w:rsidP="0030189F">
                              <w:pPr>
                                <w:pStyle w:val="Subtitle"/>
                                <w:jc w:val="both"/>
                                <w:rPr>
                                  <w:color w:val="F5C201" w:themeColor="accent2"/>
                                  <w:sz w:val="28"/>
                                  <w:u w:val="single"/>
                                </w:rPr>
                              </w:pPr>
                              <w:r>
                                <w:rPr>
                                  <w:color w:val="F5C201" w:themeColor="accent2"/>
                                  <w:sz w:val="28"/>
                                  <w:u w:val="single"/>
                                </w:rPr>
                                <w:t>enemi</w:t>
                              </w:r>
                              <w:r w:rsidR="0030189F">
                                <w:rPr>
                                  <w:color w:val="F5C201" w:themeColor="accent2"/>
                                  <w:sz w:val="28"/>
                                  <w:u w:val="single"/>
                                </w:rPr>
                                <w:t>es</w:t>
                              </w:r>
                            </w:p>
                            <w:p w:rsidR="0030189F" w:rsidRDefault="0030189F" w:rsidP="0030189F"/>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6B23CDBB" id="Group 19" o:spid="_x0000_s1040" style="position:absolute;margin-left:0;margin-top:0;width:161.3pt;height:718.2pt;z-index:251682816;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Kc9m1b8DAACFDgAADgAAAAAAAAAAAAAAAAAuAgAA&#10;ZHJzL2Uyb0RvYy54bWxQSwECLQAUAAYACAAAACEARLm15t0AAAAGAQAADwAAAAAAAAAAAAAAAAAZ&#10;BgAAZHJzL2Rvd25yZXYueG1sUEsFBgAAAAAEAAQA8wAAACMHAAAAAA==&#10;">
                <v:rect id="Rectangle 18" o:spid="_x0000_s104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ZvcIA&#10;AADbAAAADwAAAGRycy9kb3ducmV2LnhtbERPTWuDQBC9F/IflgnkVtd6KMW6CUkhpYeCaFroceJO&#10;VOLOGnejpr++eyjk+Hjf2WY2nRhpcK1lBU9RDIK4srrlWsHXYf/4AsJ5ZI2dZVJwIweb9eIhw1Tb&#10;iQsaS1+LEMIuRQWN930qpasaMugi2xMH7mQHgz7AoZZ6wCmEm04mcfwsDbYcGhrs6a2h6lxejYLf&#10;/DrTlFx6WX7uxvef4nSMv3OlVst5+wrC0+zv4n/3h1aQhPX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lm9wgAAANsAAAAPAAAAAAAAAAAAAAAAAJgCAABkcnMvZG93&#10;bnJldi54bWxQSwUGAAAAAAQABAD1AAAAhwMAAAAA&#10;" fillcolor="#d1282e [3215]" stroked="f"/>
                <v:rect id="Rectangle 17" o:spid="_x0000_s104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ibcEA&#10;AADbAAAADwAAAGRycy9kb3ducmV2LnhtbESPQWvCQBSE7wX/w/IKXorZaKVomk3QiuBVrfdn9jUJ&#10;zb6N2W2S/nu3UPA4zMw3TJqPphE9da62rGAexSCIC6trLhV8nvezFQjnkTU2lknBLznIs8lTiom2&#10;Ax+pP/lSBAi7BBVU3reJlK6oyKCLbEscvC/bGfRBdqXUHQ4Bbhq5iOM3abDmsFBhSx8VFd+nH6Ng&#10;aVZbXvN+d/XjRRb2lW5EL0pNn8fNOwhPo3+E/9sHrWAxh78v4QfI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om3BAAAA2wAAAA8AAAAAAAAAAAAAAAAAmAIAAGRycy9kb3du&#10;cmV2LnhtbFBLBQYAAAAABAAEAPUAAACGAwAAAAA=&#10;" fillcolor="black [3213]" stroked="f"/>
                <v:shape id="Text Box 14" o:spid="_x0000_s1043"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bgsUA&#10;AADbAAAADwAAAGRycy9kb3ducmV2LnhtbESPT2sCMRTE7wW/Q3iCl1KzLlh0NUqriH8uVtuLt8fm&#10;ubu4eVmSqOu3N4VCj8PM/IaZzltTixs5X1lWMOgnIIhzqysuFPx8r95GIHxA1lhbJgUP8jCfdV6m&#10;mGl75wPdjqEQEcI+QwVlCE0mpc9LMuj7tiGO3tk6gyFKV0jt8B7hppZpkrxLgxXHhRIbWpSUX45X&#10;o2CfLOT4dfe5PNXbw8BtxsO1+9oq1eu2HxMQgdrwH/5rb7SCNIXfL/EH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huCxQAAANsAAAAPAAAAAAAAAAAAAAAAAJgCAABkcnMv&#10;ZG93bnJldi54bWxQSwUGAAAAAAQABAD1AAAAigMAAAAA&#10;" filled="f" fillcolor="white [3212]" stroked="f">
                  <v:textbox>
                    <w:txbxContent>
                      <w:p w:rsidR="0030189F" w:rsidRPr="0064573C" w:rsidRDefault="00613373" w:rsidP="0030189F">
                        <w:pPr>
                          <w:pStyle w:val="Subtitle"/>
                          <w:jc w:val="both"/>
                          <w:rPr>
                            <w:color w:val="F5C201" w:themeColor="accent2"/>
                            <w:sz w:val="28"/>
                            <w:u w:val="single"/>
                          </w:rPr>
                        </w:pPr>
                        <w:r>
                          <w:rPr>
                            <w:color w:val="F5C201" w:themeColor="accent2"/>
                            <w:sz w:val="28"/>
                            <w:u w:val="single"/>
                          </w:rPr>
                          <w:t>enemi</w:t>
                        </w:r>
                        <w:r w:rsidR="0030189F">
                          <w:rPr>
                            <w:color w:val="F5C201" w:themeColor="accent2"/>
                            <w:sz w:val="28"/>
                            <w:u w:val="single"/>
                          </w:rPr>
                          <w:t>es</w:t>
                        </w:r>
                      </w:p>
                      <w:p w:rsidR="0030189F" w:rsidRDefault="0030189F" w:rsidP="0030189F"/>
                    </w:txbxContent>
                  </v:textbox>
                </v:shape>
                <w10:wrap type="square" anchorx="margin" anchory="margin"/>
              </v:group>
            </w:pict>
          </mc:Fallback>
        </mc:AlternateContent>
      </w:r>
      <w:sdt>
        <w:sdtPr>
          <w:rPr>
            <w:color w:val="F5C201" w:themeColor="accent2"/>
          </w:rPr>
          <w:id w:val="858470627"/>
          <w:placeholder>
            <w:docPart w:val="16AAB9ED41AF48179582036C02B0A3B8"/>
          </w:placeholder>
          <w:dataBinding w:prefixMappings="xmlns:ns0='http://schemas.openxmlformats.org/package/2006/metadata/core-properties' xmlns:ns1='http://purl.org/dc/elements/1.1/'" w:xpath="/ns0:coreProperties[1]/ns1:subject[1]" w:storeItemID="{6C3C8BC8-F283-45AE-878A-BAB7291924A1}"/>
          <w:text/>
        </w:sdtPr>
        <w:sdtContent>
          <w:r>
            <w:rPr>
              <w:color w:val="F5C201" w:themeColor="accent2"/>
            </w:rPr>
            <w:t>-------------------------------------------------------</w:t>
          </w:r>
        </w:sdtContent>
      </w:sdt>
      <w:r>
        <w:t xml:space="preserve"> </w:t>
      </w:r>
    </w:p>
    <w:p w:rsidR="00F34E96" w:rsidRPr="00F34E96" w:rsidRDefault="00F34E96" w:rsidP="00F34E96">
      <w:pPr>
        <w:spacing w:line="480" w:lineRule="auto"/>
        <w:jc w:val="both"/>
        <w:rPr>
          <w:b/>
          <w:color w:val="F5C201" w:themeColor="accent2"/>
          <w:sz w:val="44"/>
          <w:szCs w:val="56"/>
        </w:rPr>
      </w:pPr>
      <w:r w:rsidRPr="00F34E96">
        <w:rPr>
          <w:b/>
          <w:color w:val="F5C201" w:themeColor="accent2"/>
          <w:sz w:val="44"/>
          <w:szCs w:val="56"/>
        </w:rPr>
        <w:t>ENEMY EXPLANATION</w:t>
      </w:r>
    </w:p>
    <w:p w:rsidR="0030189F" w:rsidRDefault="0030189F" w:rsidP="0030189F">
      <w:pPr>
        <w:spacing w:line="480" w:lineRule="auto"/>
        <w:ind w:firstLine="720"/>
        <w:jc w:val="both"/>
        <w:rPr>
          <w:color w:val="D1282E" w:themeColor="text2"/>
        </w:rPr>
      </w:pPr>
      <w:r>
        <w:rPr>
          <w:color w:val="D1282E" w:themeColor="text2"/>
        </w:rPr>
        <w:t xml:space="preserve">The </w:t>
      </w:r>
      <w:r w:rsidR="00613373">
        <w:rPr>
          <w:color w:val="D1282E" w:themeColor="text2"/>
        </w:rPr>
        <w:t>enemies</w:t>
      </w:r>
      <w:r>
        <w:rPr>
          <w:color w:val="D1282E" w:themeColor="text2"/>
        </w:rPr>
        <w:t xml:space="preserve"> will be displayed on the screen with the use of text. </w:t>
      </w:r>
      <w:r w:rsidR="00613373">
        <w:rPr>
          <w:color w:val="D1282E" w:themeColor="text2"/>
        </w:rPr>
        <w:t>After you successfully make it through the maze you will be faced against an enemy. The enemy will be displayed as well as a prompt to press any key to roll the dice. The game will randomly generate your dice roll and determine the outcome versus the enemy’s level/power. A winning roll will advance you onward while a losing roll will end the game. If you were eligible for the bonus room after traversing the maze you will advance to the bonus room and if not, you will advance to the next level’s maze.</w:t>
      </w:r>
    </w:p>
    <w:p w:rsidR="0030189F" w:rsidRDefault="0030189F" w:rsidP="0030189F">
      <w:pPr>
        <w:spacing w:line="276" w:lineRule="auto"/>
        <w:rPr>
          <w:color w:val="D1282E" w:themeColor="text2"/>
        </w:rPr>
      </w:pPr>
      <w:r>
        <w:rPr>
          <w:color w:val="D1282E" w:themeColor="text2"/>
        </w:rPr>
        <w:br w:type="page"/>
      </w:r>
    </w:p>
    <w:sdt>
      <w:sdtPr>
        <w:rPr>
          <w:color w:val="D1282E" w:themeColor="text2"/>
        </w:rPr>
        <w:id w:val="407108762"/>
        <w:placeholder>
          <w:docPart w:val="86F336EE5E13410ABDCD57A6BDA4FAB9"/>
        </w:placeholder>
        <w:dataBinding w:prefixMappings="xmlns:ns0='http://schemas.openxmlformats.org/package/2006/metadata/core-properties' xmlns:ns1='http://purl.org/dc/elements/1.1/'" w:xpath="/ns0:coreProperties[1]/ns1:title[1]" w:storeItemID="{6C3C8BC8-F283-45AE-878A-BAB7291924A1}"/>
        <w:text/>
      </w:sdtPr>
      <w:sdtContent>
        <w:p w:rsidR="0030189F" w:rsidRPr="0064573C" w:rsidRDefault="0030189F" w:rsidP="0030189F">
          <w:pPr>
            <w:pStyle w:val="Title"/>
            <w:rPr>
              <w:color w:val="D1282E" w:themeColor="text2"/>
            </w:rPr>
          </w:pPr>
          <w:r w:rsidRPr="0064573C">
            <w:rPr>
              <w:color w:val="D1282E" w:themeColor="text2"/>
            </w:rPr>
            <w:t>Mazes and men</w:t>
          </w:r>
        </w:p>
      </w:sdtContent>
    </w:sdt>
    <w:p w:rsidR="0030189F" w:rsidRDefault="0030189F" w:rsidP="0030189F">
      <w:pPr>
        <w:pStyle w:val="Subtitle"/>
      </w:pPr>
      <w:r>
        <w:rPr>
          <w:noProof/>
        </w:rPr>
        <mc:AlternateContent>
          <mc:Choice Requires="wpg">
            <w:drawing>
              <wp:anchor distT="0" distB="0" distL="182880" distR="182880" simplePos="0" relativeHeight="251684864" behindDoc="0" locked="0" layoutInCell="1" allowOverlap="1" wp14:anchorId="0FFED74A" wp14:editId="3E95F744">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23" name="Group 23"/>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4"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89F" w:rsidRPr="0064573C" w:rsidRDefault="00613373" w:rsidP="0030189F">
                              <w:pPr>
                                <w:pStyle w:val="Subtitle"/>
                                <w:jc w:val="both"/>
                                <w:rPr>
                                  <w:color w:val="F5C201" w:themeColor="accent2"/>
                                  <w:sz w:val="28"/>
                                  <w:u w:val="single"/>
                                </w:rPr>
                              </w:pPr>
                              <w:r>
                                <w:rPr>
                                  <w:color w:val="F5C201" w:themeColor="accent2"/>
                                  <w:sz w:val="28"/>
                                  <w:u w:val="single"/>
                                </w:rPr>
                                <w:t>bonus room</w:t>
                              </w:r>
                            </w:p>
                            <w:p w:rsidR="0030189F" w:rsidRDefault="0030189F" w:rsidP="0030189F"/>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0FFED74A" id="Group 23" o:spid="_x0000_s1044" style="position:absolute;margin-left:0;margin-top:0;width:161.3pt;height:718.2pt;z-index:251684864;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">
                <v:rect id="Rectangle 18" o:spid="_x0000_s1045"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vsQA&#10;AADbAAAADwAAAGRycy9kb3ducmV2LnhtbESPQWvCQBSE7wX/w/KE3urGICLRVVRo8VAQ0woen9ln&#10;Esy+jdk1if31XaHQ4zAz3zCLVW8q0VLjSssKxqMIBHFmdcm5gu+v97cZCOeRNVaWScGDHKyWg5cF&#10;Jtp2fKA29bkIEHYJKii8rxMpXVaQQTeyNXHwLrYx6INscqkb7ALcVDKOoqk0WHJYKLCmbUHZNb0b&#10;BT/7e09dfKtl+rlpP06Hyzk67pV6HfbrOQhPvf8P/7V3WkE8gee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X77EAAAA2wAAAA8AAAAAAAAAAAAAAAAAmAIAAGRycy9k&#10;b3ducmV2LnhtbFBLBQYAAAAABAAEAPUAAACJAwAAAAA=&#10;" fillcolor="#d1282e [3215]" stroked="f"/>
                <v:rect id="Rectangle 17" o:spid="_x0000_s1046"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mkbr8A&#10;AADbAAAADwAAAGRycy9kb3ducmV2LnhtbESPS6vCMBSE94L/IRzBjVxTXxdvNYoPBLe+9sfm3LbY&#10;nNQmav33RhBcDjPzDTOd16YQd6pcbllBrxuBIE6szjlVcDxsfsYgnEfWWFgmBU9yMJ81G1OMtX3w&#10;ju57n4oAYRejgsz7MpbSJRkZdF1bEgfv31YGfZBVKnWFjwA3hexH0a80mHNYyLCkVUbJZX8zCoZm&#10;vOQ/3qzPvj7JxA7oStRRqt2qFxMQnmr/DX/aW62gP4L3l/AD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aRuvwAAANsAAAAPAAAAAAAAAAAAAAAAAJgCAABkcnMvZG93bnJl&#10;di54bWxQSwUGAAAAAAQABAD1AAAAhAMAAAAA&#10;" fillcolor="black [3213]" stroked="f"/>
                <v:shape id="Text Box 14" o:spid="_x0000_s1047"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dgcUA&#10;AADbAAAADwAAAGRycy9kb3ducmV2LnhtbESPT2sCMRTE70K/Q3gFL6JZhYpujVIVUXup/y7eHpvX&#10;3aWblyWJuv32RhA8DjPzG2Yya0wlruR8aVlBv5eAIM6sLjlXcDquuiMQPiBrrCyTgn/yMJu+tSaY&#10;anvjPV0PIRcRwj5FBUUIdSqlzwoy6Hu2Jo7er3UGQ5Qul9rhLcJNJQdJMpQGS44LBda0KCj7O1yM&#10;gp9kIced7/nyXG33fbcZf6zdbqtU+735+gQRqAmv8LO90QoGQ3h8i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R2BxQAAANsAAAAPAAAAAAAAAAAAAAAAAJgCAABkcnMv&#10;ZG93bnJldi54bWxQSwUGAAAAAAQABAD1AAAAigMAAAAA&#10;" filled="f" fillcolor="white [3212]" stroked="f">
                  <v:textbox>
                    <w:txbxContent>
                      <w:p w:rsidR="0030189F" w:rsidRPr="0064573C" w:rsidRDefault="00613373" w:rsidP="0030189F">
                        <w:pPr>
                          <w:pStyle w:val="Subtitle"/>
                          <w:jc w:val="both"/>
                          <w:rPr>
                            <w:color w:val="F5C201" w:themeColor="accent2"/>
                            <w:sz w:val="28"/>
                            <w:u w:val="single"/>
                          </w:rPr>
                        </w:pPr>
                        <w:r>
                          <w:rPr>
                            <w:color w:val="F5C201" w:themeColor="accent2"/>
                            <w:sz w:val="28"/>
                            <w:u w:val="single"/>
                          </w:rPr>
                          <w:t>bonus room</w:t>
                        </w:r>
                      </w:p>
                      <w:p w:rsidR="0030189F" w:rsidRDefault="0030189F" w:rsidP="0030189F"/>
                    </w:txbxContent>
                  </v:textbox>
                </v:shape>
                <w10:wrap type="square" anchorx="margin" anchory="margin"/>
              </v:group>
            </w:pict>
          </mc:Fallback>
        </mc:AlternateContent>
      </w:r>
      <w:sdt>
        <w:sdtPr>
          <w:rPr>
            <w:color w:val="F5C201" w:themeColor="accent2"/>
          </w:rPr>
          <w:id w:val="-60795017"/>
          <w:placeholder>
            <w:docPart w:val="AB04AE2682AD48959F29D194F4CB5B15"/>
          </w:placeholder>
          <w:dataBinding w:prefixMappings="xmlns:ns0='http://schemas.openxmlformats.org/package/2006/metadata/core-properties' xmlns:ns1='http://purl.org/dc/elements/1.1/'" w:xpath="/ns0:coreProperties[1]/ns1:subject[1]" w:storeItemID="{6C3C8BC8-F283-45AE-878A-BAB7291924A1}"/>
          <w:text/>
        </w:sdtPr>
        <w:sdtContent>
          <w:r>
            <w:rPr>
              <w:color w:val="F5C201" w:themeColor="accent2"/>
            </w:rPr>
            <w:t>-------------------------------------------------------</w:t>
          </w:r>
        </w:sdtContent>
      </w:sdt>
      <w:r>
        <w:t xml:space="preserve"> </w:t>
      </w:r>
    </w:p>
    <w:p w:rsidR="00F34E96" w:rsidRPr="00F34E96" w:rsidRDefault="00F34E96" w:rsidP="00F34E96">
      <w:pPr>
        <w:spacing w:line="480" w:lineRule="auto"/>
        <w:jc w:val="both"/>
        <w:rPr>
          <w:b/>
          <w:color w:val="F5C201" w:themeColor="accent2"/>
          <w:sz w:val="44"/>
          <w:szCs w:val="56"/>
        </w:rPr>
      </w:pPr>
      <w:r w:rsidRPr="00F34E96">
        <w:rPr>
          <w:b/>
          <w:color w:val="F5C201" w:themeColor="accent2"/>
          <w:sz w:val="44"/>
          <w:szCs w:val="56"/>
        </w:rPr>
        <w:t>BONUS</w:t>
      </w:r>
      <w:r>
        <w:rPr>
          <w:b/>
          <w:color w:val="F5C201" w:themeColor="accent2"/>
          <w:sz w:val="44"/>
          <w:szCs w:val="56"/>
        </w:rPr>
        <w:t xml:space="preserve"> </w:t>
      </w:r>
      <w:r w:rsidRPr="00F34E96">
        <w:rPr>
          <w:b/>
          <w:color w:val="F5C201" w:themeColor="accent2"/>
          <w:sz w:val="44"/>
          <w:szCs w:val="56"/>
        </w:rPr>
        <w:t xml:space="preserve">ROOM EXPLANATION </w:t>
      </w:r>
    </w:p>
    <w:p w:rsidR="00F805DF" w:rsidRPr="0030189F" w:rsidRDefault="00613373" w:rsidP="0030189F">
      <w:pPr>
        <w:spacing w:line="276" w:lineRule="auto"/>
        <w:rPr>
          <w:color w:val="D1282E" w:themeColor="text2"/>
        </w:rPr>
      </w:pPr>
      <w:r>
        <w:rPr>
          <w:color w:val="D1282E" w:themeColor="text2"/>
        </w:rPr>
        <w:tab/>
        <w:t>The bonus room is a special event that can occur multiple times (or none!) in your game. You will find bonus rooms when you satisfy two conditions: you make it through the level’s maze with at least half of the time limit remaining and you defeat that level’s enemy. The bonus room will display three boxes, each of which showing a number. As a player, you must press the corresponding key to one of the boxes, you will open it. The game will randomly choose which box is the winner and if you open the winner, you will gain a bonus level, essentially skipping a maze and enemy!</w:t>
      </w:r>
      <w:bookmarkStart w:id="0" w:name="_GoBack"/>
      <w:bookmarkEnd w:id="0"/>
    </w:p>
    <w:sectPr w:rsidR="00F805DF" w:rsidRPr="0030189F">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736" w:rsidRDefault="001E2736">
      <w:pPr>
        <w:spacing w:after="0" w:line="240" w:lineRule="auto"/>
      </w:pPr>
      <w:r>
        <w:separator/>
      </w:r>
    </w:p>
  </w:endnote>
  <w:endnote w:type="continuationSeparator" w:id="0">
    <w:p w:rsidR="001E2736" w:rsidRDefault="001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176648"/>
      <w:docPartObj>
        <w:docPartGallery w:val="Page Numbers (Bottom of Page)"/>
        <w:docPartUnique/>
      </w:docPartObj>
    </w:sdtPr>
    <w:sdtEndPr>
      <w:rPr>
        <w:noProof/>
      </w:rPr>
    </w:sdtEndPr>
    <w:sdtContent>
      <w:p w:rsidR="0030189F" w:rsidRDefault="0030189F">
        <w:pPr>
          <w:pStyle w:val="Footer"/>
        </w:pPr>
        <w:r>
          <w:fldChar w:fldCharType="begin"/>
        </w:r>
        <w:r>
          <w:instrText xml:space="preserve"> PAGE   \* MERGEFORMAT </w:instrText>
        </w:r>
        <w:r>
          <w:fldChar w:fldCharType="separate"/>
        </w:r>
        <w:r w:rsidR="00613373">
          <w:rPr>
            <w:noProof/>
          </w:rPr>
          <w:t>1</w:t>
        </w:r>
        <w:r>
          <w:rPr>
            <w:noProof/>
          </w:rPr>
          <w:fldChar w:fldCharType="end"/>
        </w:r>
      </w:p>
    </w:sdtContent>
  </w:sdt>
  <w:p w:rsidR="00F805DF" w:rsidRDefault="00F80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736" w:rsidRDefault="001E2736">
      <w:pPr>
        <w:spacing w:after="0" w:line="240" w:lineRule="auto"/>
      </w:pPr>
      <w:r>
        <w:separator/>
      </w:r>
    </w:p>
  </w:footnote>
  <w:footnote w:type="continuationSeparator" w:id="0">
    <w:p w:rsidR="001E2736" w:rsidRDefault="001E2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D5"/>
    <w:rsid w:val="000E124D"/>
    <w:rsid w:val="001B6EF9"/>
    <w:rsid w:val="001E2736"/>
    <w:rsid w:val="0030189F"/>
    <w:rsid w:val="0055349D"/>
    <w:rsid w:val="00613373"/>
    <w:rsid w:val="0064573C"/>
    <w:rsid w:val="009974D5"/>
    <w:rsid w:val="00C65BAA"/>
    <w:rsid w:val="00CF4FB8"/>
    <w:rsid w:val="00F34E96"/>
    <w:rsid w:val="00F805D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C57EC-C746-43C9-83CA-D902B133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8B2132D57F422B83B1676843705014"/>
        <w:category>
          <w:name w:val="General"/>
          <w:gallery w:val="placeholder"/>
        </w:category>
        <w:types>
          <w:type w:val="bbPlcHdr"/>
        </w:types>
        <w:behaviors>
          <w:behavior w:val="content"/>
        </w:behaviors>
        <w:guid w:val="{D2E7666F-8819-40EB-B3E9-03425F44E0DA}"/>
      </w:docPartPr>
      <w:docPartBody>
        <w:p w:rsidR="00CA1B1A" w:rsidRDefault="002F1B61">
          <w:pPr>
            <w:pStyle w:val="878B2132D57F422B83B1676843705014"/>
          </w:pPr>
          <w:r>
            <w:t>[Type the document title]</w:t>
          </w:r>
        </w:p>
      </w:docPartBody>
    </w:docPart>
    <w:docPart>
      <w:docPartPr>
        <w:name w:val="5AAF5D58946D4FE78B37BFB5CE4BCB4F"/>
        <w:category>
          <w:name w:val="General"/>
          <w:gallery w:val="placeholder"/>
        </w:category>
        <w:types>
          <w:type w:val="bbPlcHdr"/>
        </w:types>
        <w:behaviors>
          <w:behavior w:val="content"/>
        </w:behaviors>
        <w:guid w:val="{F6B695AD-711D-496D-80CE-7A44537EF56A}"/>
      </w:docPartPr>
      <w:docPartBody>
        <w:p w:rsidR="00000000" w:rsidRDefault="00CA1B1A" w:rsidP="00CA1B1A">
          <w:pPr>
            <w:pStyle w:val="5AAF5D58946D4FE78B37BFB5CE4BCB4F"/>
          </w:pPr>
          <w:r>
            <w:t>[Type the document title]</w:t>
          </w:r>
        </w:p>
      </w:docPartBody>
    </w:docPart>
    <w:docPart>
      <w:docPartPr>
        <w:name w:val="AA959B42160D4D1687108DD1F0E93AF5"/>
        <w:category>
          <w:name w:val="General"/>
          <w:gallery w:val="placeholder"/>
        </w:category>
        <w:types>
          <w:type w:val="bbPlcHdr"/>
        </w:types>
        <w:behaviors>
          <w:behavior w:val="content"/>
        </w:behaviors>
        <w:guid w:val="{CCAC1690-7C04-4DC8-9B0A-9A5CAF4F3EF3}"/>
      </w:docPartPr>
      <w:docPartBody>
        <w:p w:rsidR="00000000" w:rsidRDefault="00CA1B1A" w:rsidP="00CA1B1A">
          <w:pPr>
            <w:pStyle w:val="AA959B42160D4D1687108DD1F0E93AF5"/>
          </w:pPr>
          <w:r>
            <w:t>[Type the document subtitle]</w:t>
          </w:r>
        </w:p>
      </w:docPartBody>
    </w:docPart>
    <w:docPart>
      <w:docPartPr>
        <w:name w:val="07A07AE29D2D42BF954F851A324C2D58"/>
        <w:category>
          <w:name w:val="General"/>
          <w:gallery w:val="placeholder"/>
        </w:category>
        <w:types>
          <w:type w:val="bbPlcHdr"/>
        </w:types>
        <w:behaviors>
          <w:behavior w:val="content"/>
        </w:behaviors>
        <w:guid w:val="{CD323663-D791-4B40-84F2-58AA14E85C50}"/>
      </w:docPartPr>
      <w:docPartBody>
        <w:p w:rsidR="00000000" w:rsidRDefault="00CA1B1A" w:rsidP="00CA1B1A">
          <w:pPr>
            <w:pStyle w:val="07A07AE29D2D42BF954F851A324C2D58"/>
          </w:pPr>
          <w:r>
            <w:t>[Type the document title]</w:t>
          </w:r>
        </w:p>
      </w:docPartBody>
    </w:docPart>
    <w:docPart>
      <w:docPartPr>
        <w:name w:val="16AAB9ED41AF48179582036C02B0A3B8"/>
        <w:category>
          <w:name w:val="General"/>
          <w:gallery w:val="placeholder"/>
        </w:category>
        <w:types>
          <w:type w:val="bbPlcHdr"/>
        </w:types>
        <w:behaviors>
          <w:behavior w:val="content"/>
        </w:behaviors>
        <w:guid w:val="{49FDAC4D-D56D-4332-88DC-6BEBB3185E40}"/>
      </w:docPartPr>
      <w:docPartBody>
        <w:p w:rsidR="00000000" w:rsidRDefault="00CA1B1A" w:rsidP="00CA1B1A">
          <w:pPr>
            <w:pStyle w:val="16AAB9ED41AF48179582036C02B0A3B8"/>
          </w:pPr>
          <w:r>
            <w:t>[Type the document subtitle]</w:t>
          </w:r>
        </w:p>
      </w:docPartBody>
    </w:docPart>
    <w:docPart>
      <w:docPartPr>
        <w:name w:val="86F336EE5E13410ABDCD57A6BDA4FAB9"/>
        <w:category>
          <w:name w:val="General"/>
          <w:gallery w:val="placeholder"/>
        </w:category>
        <w:types>
          <w:type w:val="bbPlcHdr"/>
        </w:types>
        <w:behaviors>
          <w:behavior w:val="content"/>
        </w:behaviors>
        <w:guid w:val="{92C6D671-30AE-4D38-9E99-98328651CBD0}"/>
      </w:docPartPr>
      <w:docPartBody>
        <w:p w:rsidR="00000000" w:rsidRDefault="00CA1B1A" w:rsidP="00CA1B1A">
          <w:pPr>
            <w:pStyle w:val="86F336EE5E13410ABDCD57A6BDA4FAB9"/>
          </w:pPr>
          <w:r>
            <w:t>[Type the document title]</w:t>
          </w:r>
        </w:p>
      </w:docPartBody>
    </w:docPart>
    <w:docPart>
      <w:docPartPr>
        <w:name w:val="AB04AE2682AD48959F29D194F4CB5B15"/>
        <w:category>
          <w:name w:val="General"/>
          <w:gallery w:val="placeholder"/>
        </w:category>
        <w:types>
          <w:type w:val="bbPlcHdr"/>
        </w:types>
        <w:behaviors>
          <w:behavior w:val="content"/>
        </w:behaviors>
        <w:guid w:val="{5C8F19D2-EDD9-44DD-AB18-3D3B67A0699B}"/>
      </w:docPartPr>
      <w:docPartBody>
        <w:p w:rsidR="00000000" w:rsidRDefault="00CA1B1A" w:rsidP="00CA1B1A">
          <w:pPr>
            <w:pStyle w:val="AB04AE2682AD48959F29D194F4CB5B15"/>
          </w:pPr>
          <w:r>
            <w:t>[Type the document subtitle]</w:t>
          </w:r>
        </w:p>
      </w:docPartBody>
    </w:docPart>
    <w:docPart>
      <w:docPartPr>
        <w:name w:val="5DBF4FF0CF7C452A929BCA1B483C05EC"/>
        <w:category>
          <w:name w:val="General"/>
          <w:gallery w:val="placeholder"/>
        </w:category>
        <w:types>
          <w:type w:val="bbPlcHdr"/>
        </w:types>
        <w:behaviors>
          <w:behavior w:val="content"/>
        </w:behaviors>
        <w:guid w:val="{27B1D405-3A29-4088-8A61-64BDAAB14C23}"/>
      </w:docPartPr>
      <w:docPartBody>
        <w:p w:rsidR="00000000" w:rsidRDefault="00CA1B1A" w:rsidP="00CA1B1A">
          <w:pPr>
            <w:pStyle w:val="5DBF4FF0CF7C452A929BCA1B483C05EC"/>
          </w:pPr>
          <w:r>
            <w:t>[Type the document title]</w:t>
          </w:r>
        </w:p>
      </w:docPartBody>
    </w:docPart>
    <w:docPart>
      <w:docPartPr>
        <w:name w:val="AD670C501012448DBD4DB2ECA4C71AD5"/>
        <w:category>
          <w:name w:val="General"/>
          <w:gallery w:val="placeholder"/>
        </w:category>
        <w:types>
          <w:type w:val="bbPlcHdr"/>
        </w:types>
        <w:behaviors>
          <w:behavior w:val="content"/>
        </w:behaviors>
        <w:guid w:val="{14840B4E-3F5B-41BB-9D97-CECA102EC62E}"/>
      </w:docPartPr>
      <w:docPartBody>
        <w:p w:rsidR="00000000" w:rsidRDefault="00CA1B1A" w:rsidP="00CA1B1A">
          <w:pPr>
            <w:pStyle w:val="AD670C501012448DBD4DB2ECA4C71AD5"/>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1A"/>
    <w:rsid w:val="002F1B61"/>
    <w:rsid w:val="00CA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8B2132D57F422B83B1676843705014">
    <w:name w:val="878B2132D57F422B83B1676843705014"/>
  </w:style>
  <w:style w:type="paragraph" w:customStyle="1" w:styleId="8F7D5FD5B4134D15B13805892A37407F">
    <w:name w:val="8F7D5FD5B4134D15B13805892A37407F"/>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D0964EE01E1B463184236CABE52CB04E">
    <w:name w:val="D0964EE01E1B463184236CABE52CB04E"/>
  </w:style>
  <w:style w:type="paragraph" w:customStyle="1" w:styleId="5AAF5D58946D4FE78B37BFB5CE4BCB4F">
    <w:name w:val="5AAF5D58946D4FE78B37BFB5CE4BCB4F"/>
    <w:rsid w:val="00CA1B1A"/>
  </w:style>
  <w:style w:type="paragraph" w:customStyle="1" w:styleId="AA959B42160D4D1687108DD1F0E93AF5">
    <w:name w:val="AA959B42160D4D1687108DD1F0E93AF5"/>
    <w:rsid w:val="00CA1B1A"/>
  </w:style>
  <w:style w:type="paragraph" w:customStyle="1" w:styleId="07A07AE29D2D42BF954F851A324C2D58">
    <w:name w:val="07A07AE29D2D42BF954F851A324C2D58"/>
    <w:rsid w:val="00CA1B1A"/>
  </w:style>
  <w:style w:type="paragraph" w:customStyle="1" w:styleId="16AAB9ED41AF48179582036C02B0A3B8">
    <w:name w:val="16AAB9ED41AF48179582036C02B0A3B8"/>
    <w:rsid w:val="00CA1B1A"/>
  </w:style>
  <w:style w:type="paragraph" w:customStyle="1" w:styleId="86F336EE5E13410ABDCD57A6BDA4FAB9">
    <w:name w:val="86F336EE5E13410ABDCD57A6BDA4FAB9"/>
    <w:rsid w:val="00CA1B1A"/>
  </w:style>
  <w:style w:type="paragraph" w:customStyle="1" w:styleId="AB04AE2682AD48959F29D194F4CB5B15">
    <w:name w:val="AB04AE2682AD48959F29D194F4CB5B15"/>
    <w:rsid w:val="00CA1B1A"/>
  </w:style>
  <w:style w:type="paragraph" w:customStyle="1" w:styleId="5DBF4FF0CF7C452A929BCA1B483C05EC">
    <w:name w:val="5DBF4FF0CF7C452A929BCA1B483C05EC"/>
    <w:rsid w:val="00CA1B1A"/>
  </w:style>
  <w:style w:type="paragraph" w:customStyle="1" w:styleId="AD670C501012448DBD4DB2ECA4C71AD5">
    <w:name w:val="AD670C501012448DBD4DB2ECA4C71AD5"/>
    <w:rsid w:val="00CA1B1A"/>
  </w:style>
  <w:style w:type="paragraph" w:customStyle="1" w:styleId="41E0049CAD754226B09C1D6C34C42522">
    <w:name w:val="41E0049CAD754226B09C1D6C34C42522"/>
    <w:rsid w:val="00CA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77BE-4B0A-4A84-B0B9-8154F83F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48</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Maze and men</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Mazes and men</dc:title>
  <dc:subject>-------------------------------------------------------</dc:subject>
  <dc:creator>Concord University</dc:creator>
  <cp:lastModifiedBy>Sam</cp:lastModifiedBy>
  <cp:revision>3</cp:revision>
  <dcterms:created xsi:type="dcterms:W3CDTF">2015-03-11T19:19:00Z</dcterms:created>
  <dcterms:modified xsi:type="dcterms:W3CDTF">2015-03-11T20:25:00Z</dcterms:modified>
</cp:coreProperties>
</file>